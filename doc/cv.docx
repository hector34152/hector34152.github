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1091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399"/>
        <w:gridCol w:w="7371"/>
      </w:tblGrid>
      <w:tr w:rsidRPr="00A00269" w:rsidR="001B2ABD" w:rsidTr="0E045836" w14:paraId="62E441FD" w14:textId="77777777">
        <w:trPr>
          <w:trHeight w:val="2535"/>
        </w:trPr>
        <w:tc>
          <w:tcPr>
            <w:tcW w:w="3140" w:type="dxa"/>
            <w:tcMar/>
            <w:vAlign w:val="bottom"/>
          </w:tcPr>
          <w:p w:rsidRPr="00A00269" w:rsidR="001B2ABD" w:rsidP="001B2ABD" w:rsidRDefault="008220BA" w14:paraId="5FF6F922" w14:textId="663DB787">
            <w:pPr>
              <w:tabs>
                <w:tab w:val="left" w:pos="990"/>
              </w:tabs>
              <w:jc w:val="center"/>
              <w:rPr>
                <w:lang w:val="es-MX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1F666CE6" wp14:editId="15B74553">
                  <wp:extent cx="1136295" cy="1514947"/>
                  <wp:effectExtent l="76200" t="76200" r="64135" b="66675"/>
                  <wp:docPr id="1614401700" name="Imagen 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401700" name="Imagen 1614401700"/>
                          <pic:cNvPicPr/>
                        </pic:nvPicPr>
                        <pic:blipFill>
                          <a:blip r:embed="rId1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136295" cy="1514947"/>
                          </a:xfrm>
                          <a:prstGeom xmlns:a="http://schemas.openxmlformats.org/drawingml/2006/main" prst="ellipse">
                            <a:avLst/>
                          </a:prstGeom>
                          <a:ln xmlns:a="http://schemas.openxmlformats.org/drawingml/2006/main" w="63500" cap="rnd">
                            <a:solidFill>
                              <a:srgbClr val="333333"/>
                            </a:solidFill>
                          </a:ln>
                          <a:effectLst xmlns:a="http://schemas.openxmlformats.org/drawingml/2006/main"/>
                          <a:scene3d xmlns:a="http://schemas.openxmlformats.org/drawingml/2006/main"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xmlns:a="http://schemas.openxmlformats.org/drawingml/2006/main"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" w:type="dxa"/>
            <w:tcMar/>
          </w:tcPr>
          <w:p w:rsidRPr="00A00269" w:rsidR="001B2ABD" w:rsidP="000C45FF" w:rsidRDefault="001B2ABD" w14:paraId="20C0889C" w14:textId="77777777">
            <w:pPr>
              <w:tabs>
                <w:tab w:val="left" w:pos="990"/>
              </w:tabs>
              <w:rPr>
                <w:lang w:val="es-MX"/>
              </w:rPr>
            </w:pPr>
          </w:p>
        </w:tc>
        <w:tc>
          <w:tcPr>
            <w:tcW w:w="7371" w:type="dxa"/>
            <w:tcMar/>
            <w:vAlign w:val="bottom"/>
          </w:tcPr>
          <w:p w:rsidR="001B2ABD" w:rsidP="002B0D71" w:rsidRDefault="008220BA" w14:paraId="41FD1E4F" w14:textId="77777777">
            <w:pPr>
              <w:pStyle w:val="Ttulo"/>
              <w:rPr>
                <w:sz w:val="80"/>
                <w:szCs w:val="80"/>
                <w:lang w:val="es-MX"/>
              </w:rPr>
            </w:pPr>
            <w:r w:rsidRPr="005B43D0">
              <w:rPr>
                <w:sz w:val="80"/>
                <w:szCs w:val="80"/>
                <w:lang w:val="es-MX"/>
              </w:rPr>
              <w:t>Hector g. flores picazo</w:t>
            </w:r>
            <w:r w:rsidR="00560E21">
              <w:rPr>
                <w:sz w:val="80"/>
                <w:szCs w:val="80"/>
                <w:lang w:val="es-MX"/>
              </w:rPr>
              <w:t>.</w:t>
            </w:r>
          </w:p>
          <w:p w:rsidRPr="002B0D71" w:rsidR="002B0D71" w:rsidP="0E045836" w:rsidRDefault="002B0D71" w14:paraId="2A503A95" w14:textId="347C98F5">
            <w:pPr>
              <w:rPr>
                <w:i w:val="1"/>
                <w:iCs w:val="1"/>
                <w:color w:val="002060"/>
                <w:lang w:val="es-MX"/>
              </w:rPr>
            </w:pPr>
            <w:r w:rsidRPr="0E045836" w:rsidR="0E045836">
              <w:rPr>
                <w:i w:val="1"/>
                <w:iCs w:val="1"/>
                <w:color w:val="002060"/>
                <w:lang w:val="es-MX"/>
              </w:rPr>
              <w:t>Coordinador administrativo de relaciones públicas y franquicias garufa.</w:t>
            </w:r>
          </w:p>
        </w:tc>
      </w:tr>
      <w:tr w:rsidRPr="00A00269" w:rsidR="001B2ABD" w:rsidTr="0E045836" w14:paraId="21F3F2A7" w14:textId="77777777">
        <w:trPr>
          <w:trHeight w:val="11998"/>
        </w:trPr>
        <w:tc>
          <w:tcPr>
            <w:tcW w:w="3140" w:type="dxa"/>
            <w:tcMar/>
          </w:tcPr>
          <w:sdt>
            <w:sdtPr>
              <w:rPr>
                <w:lang w:val="es-MX"/>
              </w:rPr>
              <w:id w:val="-1711873194"/>
              <w:placeholder>
                <w:docPart w:val="EFB5F54667A14DF5988AD9630B0B7359"/>
              </w:placeholder>
              <w:temporary/>
              <w:showingPlcHdr/>
              <w15:appearance w15:val="hidden"/>
            </w:sdtPr>
            <w:sdtContent>
              <w:p w:rsidRPr="00A00269" w:rsidR="001B2ABD" w:rsidP="00036450" w:rsidRDefault="00036450" w14:paraId="69C47B46" w14:textId="77777777">
                <w:pPr>
                  <w:pStyle w:val="Ttulo3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Perfil</w:t>
                </w:r>
              </w:p>
            </w:sdtContent>
            <w:sdtEndPr>
              <w:rPr>
                <w:lang w:val="es-MX"/>
              </w:rPr>
            </w:sdtEndPr>
          </w:sdt>
          <w:p w:rsidR="5A3B0C67" w:rsidP="5A3B0C67" w:rsidRDefault="5A3B0C67" w14:paraId="5D04D31E" w14:textId="02E66C54">
            <w:pPr>
              <w:rPr>
                <w:lang w:val="es-MX"/>
              </w:rPr>
            </w:pPr>
            <w:r w:rsidRPr="5A3B0C67" w:rsidR="5A3B0C67">
              <w:rPr>
                <w:lang w:val="es-MX"/>
              </w:rPr>
              <w:t>Estudiante universitario de ingeniería en sistemas computacionales. Con experiencia en el manejo de efectivo y facturación electrónica. Habilidad en el manejo de equipos tecnológicos y computacionales. En proceso de ampliar conocimientos teóricos y prácticos en el desarrollo web y programación en general.</w:t>
            </w:r>
          </w:p>
          <w:p w:rsidR="5A3B0C67" w:rsidP="5A3B0C67" w:rsidRDefault="5A3B0C67" w14:paraId="6A936088" w14:textId="02B0259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MX"/>
              </w:rPr>
            </w:pPr>
            <w:r w:rsidRPr="5A3B0C67" w:rsidR="5A3B0C67">
              <w:rPr>
                <w:lang w:val="es-MX"/>
              </w:rPr>
              <w:t>En busca de trabajo de tiempo completo.</w:t>
            </w:r>
          </w:p>
          <w:p w:rsidRPr="00A00269" w:rsidR="00036450" w:rsidP="00036450" w:rsidRDefault="00036450" w14:paraId="4910B0EB" w14:textId="77777777">
            <w:pPr>
              <w:rPr>
                <w:lang w:val="es-MX"/>
              </w:rPr>
            </w:pPr>
          </w:p>
          <w:sdt>
            <w:sdtPr>
              <w:rPr>
                <w:lang w:val="es-MX"/>
              </w:rPr>
              <w:id w:val="-1954003311"/>
              <w:placeholder>
                <w:docPart w:val="C8448979B2714B319980575C568EC16F"/>
              </w:placeholder>
              <w:temporary/>
              <w:showingPlcHdr/>
              <w15:appearance w15:val="hidden"/>
            </w:sdtPr>
            <w:sdtContent>
              <w:p w:rsidRPr="00A00269" w:rsidR="00036450" w:rsidP="00036450" w:rsidRDefault="004813B3" w14:paraId="20600722" w14:textId="77777777">
                <w:pPr>
                  <w:pStyle w:val="Ttulo3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CONTACTO</w:t>
                </w:r>
              </w:p>
            </w:sdtContent>
            <w:sdtEndPr>
              <w:rPr>
                <w:lang w:val="es-MX"/>
              </w:rPr>
            </w:sdtEndPr>
          </w:sdt>
          <w:p w:rsidR="00742D82" w:rsidP="004D3011" w:rsidRDefault="00000000" w14:paraId="2BEB537A" w14:textId="77777777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id w:val="1111563247"/>
                <w:placeholder>
                  <w:docPart w:val="38F1D4146CDF4118A8F7D890B4028906"/>
                </w:placeholder>
                <w:temporary/>
                <w:showingPlcHdr/>
                <w15:appearance w15:val="hidden"/>
              </w:sdtPr>
              <w:sdtContent>
                <w:r w:rsidRPr="0099615E" w:rsidR="004D3011">
                  <w:rPr>
                    <w:b/>
                    <w:bCs/>
                    <w:lang w:val="es-MX" w:bidi="es-MX"/>
                  </w:rPr>
                  <w:t>TELÉFONO:</w:t>
                </w:r>
              </w:sdtContent>
            </w:sdt>
          </w:p>
          <w:p w:rsidRPr="00A00269" w:rsidR="004D3011" w:rsidP="004D3011" w:rsidRDefault="008220BA" w14:paraId="1F1F0BA3" w14:textId="210730E4">
            <w:pPr>
              <w:rPr>
                <w:lang w:val="es-MX"/>
              </w:rPr>
            </w:pPr>
            <w:r w:rsidRPr="5A3B0C67" w:rsidR="5A3B0C67">
              <w:rPr>
                <w:lang w:val="es-MX"/>
              </w:rPr>
              <w:t>4921924116</w:t>
            </w:r>
          </w:p>
          <w:p w:rsidR="5A3B0C67" w:rsidP="5A3B0C67" w:rsidRDefault="5A3B0C67" w14:paraId="551C1D4B" w14:textId="48DA4444">
            <w:pPr>
              <w:pStyle w:val="Normal"/>
            </w:pPr>
            <w:hyperlink r:id="R9f2c1c3674854548">
              <w:r w:rsidRPr="5A3B0C67" w:rsidR="5A3B0C67">
                <w:rPr>
                  <w:rStyle w:val="Hipervnculo"/>
                  <w:rFonts w:ascii="Consolas" w:hAnsi="Consolas" w:eastAsia="Consolas" w:cs="Consolas"/>
                  <w:noProof w:val="0"/>
                  <w:sz w:val="18"/>
                  <w:szCs w:val="18"/>
                  <w:lang w:val="es-MX"/>
                </w:rPr>
                <w:t>https://wa.me/524921924116</w:t>
              </w:r>
            </w:hyperlink>
          </w:p>
          <w:p w:rsidRPr="00A00269" w:rsidR="004D3011" w:rsidP="004D3011" w:rsidRDefault="004D3011" w14:paraId="050E31AD" w14:textId="77777777">
            <w:pPr>
              <w:rPr>
                <w:lang w:val="es-MX"/>
              </w:rPr>
            </w:pPr>
          </w:p>
          <w:sdt>
            <w:sdtPr>
              <w:rPr>
                <w:lang w:val="es-MX"/>
              </w:rPr>
              <w:id w:val="67859272"/>
              <w:placeholder>
                <w:docPart w:val="1B6A7DFBEEE34A49A083C596A3FE5F27"/>
              </w:placeholder>
              <w:temporary/>
              <w:showingPlcHdr/>
              <w15:appearance w15:val="hidden"/>
            </w:sdtPr>
            <w:sdtContent>
              <w:p w:rsidRPr="00A00269" w:rsidR="004D3011" w:rsidP="004D3011" w:rsidRDefault="004D3011" w14:paraId="0C947BF0" w14:textId="77777777">
                <w:pPr>
                  <w:rPr>
                    <w:lang w:val="es-MX"/>
                  </w:rPr>
                </w:pPr>
                <w:r w:rsidRPr="0099615E">
                  <w:rPr>
                    <w:b/>
                    <w:bCs/>
                    <w:lang w:val="es-MX" w:bidi="es-MX"/>
                  </w:rPr>
                  <w:t>SITIO WEB:</w:t>
                </w:r>
              </w:p>
            </w:sdtContent>
            <w:sdtEndPr>
              <w:rPr>
                <w:lang w:val="es-MX"/>
              </w:rPr>
            </w:sdtEndPr>
          </w:sdt>
          <w:p w:rsidR="5A3B0C67" w:rsidP="5A3B0C67" w:rsidRDefault="5A3B0C67" w14:noSpellErr="1" w14:paraId="1E403089" w14:textId="11CFE9BE">
            <w:pPr>
              <w:rPr>
                <w:lang w:val="es-MX"/>
              </w:rPr>
            </w:pPr>
            <w:hyperlink r:id="R8f8c81269a454ab1">
              <w:r w:rsidRPr="5A3B0C67" w:rsidR="5A3B0C67">
                <w:rPr>
                  <w:rStyle w:val="Hipervnculo"/>
                  <w:lang w:val="es-MX"/>
                </w:rPr>
                <w:t>https://hector34152.github.io/</w:t>
              </w:r>
            </w:hyperlink>
          </w:p>
          <w:p w:rsidRPr="00A00269" w:rsidR="00746BA0" w:rsidP="004D3011" w:rsidRDefault="00746BA0" w14:paraId="2AF2D55B" w14:textId="77777777">
            <w:pPr>
              <w:rPr>
                <w:lang w:val="es-MX"/>
              </w:rPr>
            </w:pPr>
          </w:p>
          <w:sdt>
            <w:sdtPr>
              <w:rPr>
                <w:lang w:val="es-MX"/>
              </w:rPr>
              <w:id w:val="-240260293"/>
              <w:placeholder>
                <w:docPart w:val="51E0F55FE814455D869B7F9A29B20D46"/>
              </w:placeholder>
              <w:temporary/>
              <w:showingPlcHdr/>
              <w15:appearance w15:val="hidden"/>
            </w:sdtPr>
            <w:sdtContent>
              <w:p w:rsidRPr="00A00269" w:rsidR="004D3011" w:rsidP="004D3011" w:rsidRDefault="004D3011" w14:paraId="0D064DC4" w14:textId="77777777">
                <w:pPr>
                  <w:rPr>
                    <w:lang w:val="es-MX"/>
                  </w:rPr>
                </w:pPr>
                <w:r w:rsidRPr="0099615E">
                  <w:rPr>
                    <w:b/>
                    <w:bCs/>
                    <w:lang w:val="es-MX" w:bidi="es-MX"/>
                  </w:rPr>
                  <w:t>CORREO:</w:t>
                </w:r>
              </w:p>
            </w:sdtContent>
            <w:sdtEndPr>
              <w:rPr>
                <w:lang w:val="es-MX"/>
              </w:rPr>
            </w:sdtEndPr>
          </w:sdt>
          <w:p w:rsidR="00572BD9" w:rsidP="0E045836" w:rsidRDefault="00572BD9" w14:paraId="6BA85F9F" w14:textId="075A1B3D">
            <w:pPr>
              <w:rPr>
                <w:lang w:val="es-MX"/>
              </w:rPr>
            </w:pPr>
            <w:hyperlink r:id="R0b7cf4fa33544385">
              <w:r w:rsidRPr="0E045836" w:rsidR="0E045836">
                <w:rPr>
                  <w:rStyle w:val="Hipervnculo"/>
                  <w:lang w:val="es-MX"/>
                </w:rPr>
                <w:t>hectorflorespicazo@gmail.com</w:t>
              </w:r>
            </w:hyperlink>
          </w:p>
          <w:p w:rsidRPr="00A00269" w:rsidR="00572BD9" w:rsidP="00572BD9" w:rsidRDefault="00572BD9" w14:paraId="37201C9D" w14:textId="025F5121">
            <w:pPr>
              <w:pStyle w:val="Ttulo3"/>
              <w:rPr>
                <w:lang w:val="es-MX"/>
              </w:rPr>
            </w:pPr>
            <w:r>
              <w:rPr>
                <w:lang w:val="es-MX"/>
              </w:rPr>
              <w:t>Habilidades</w:t>
            </w:r>
          </w:p>
          <w:p w:rsidRPr="00A00269" w:rsidR="00572BD9" w:rsidP="00572BD9" w:rsidRDefault="00572BD9" w14:paraId="65F680F6" w14:textId="1FF35A57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  <w:p w:rsidRPr="00A00269" w:rsidR="00572BD9" w:rsidP="00572BD9" w:rsidRDefault="00572BD9" w14:paraId="3CBE4A9D" w14:textId="6338C2EE">
            <w:pPr>
              <w:rPr>
                <w:lang w:val="es-MX"/>
              </w:rPr>
            </w:pPr>
            <w:r>
              <w:rPr>
                <w:lang w:val="es-MX"/>
              </w:rPr>
              <w:t>Honesto</w:t>
            </w:r>
          </w:p>
          <w:p w:rsidR="00572BD9" w:rsidP="00572BD9" w:rsidRDefault="00572BD9" w14:paraId="6B413C6E" w14:textId="71CEEC07">
            <w:pPr>
              <w:rPr>
                <w:lang w:val="es-MX"/>
              </w:rPr>
            </w:pPr>
            <w:r>
              <w:rPr>
                <w:lang w:val="es-MX"/>
              </w:rPr>
              <w:t>Comprometido</w:t>
            </w:r>
          </w:p>
          <w:p w:rsidRPr="00A00269" w:rsidR="0099615E" w:rsidP="00572BD9" w:rsidRDefault="0099615E" w14:paraId="7C9ED6B0" w14:textId="4BC25673">
            <w:pPr>
              <w:rPr>
                <w:lang w:val="es-MX"/>
              </w:rPr>
            </w:pPr>
            <w:r>
              <w:rPr>
                <w:lang w:val="es-MX"/>
              </w:rPr>
              <w:t>Trabajo en equipo</w:t>
            </w:r>
          </w:p>
          <w:p w:rsidRPr="00A00269" w:rsidR="00572BD9" w:rsidP="00572BD9" w:rsidRDefault="0099615E" w14:paraId="62B76D9A" w14:textId="120DD85E">
            <w:pPr>
              <w:rPr>
                <w:rStyle w:val="Hipervnculo"/>
                <w:lang w:val="es-MX"/>
              </w:rPr>
            </w:pPr>
            <w:r>
              <w:t>Autodidacta</w:t>
            </w:r>
          </w:p>
          <w:sdt>
            <w:sdtPr>
              <w:rPr>
                <w:lang w:val="es-MX"/>
              </w:rPr>
              <w:id w:val="-1444214663"/>
              <w:placeholder>
                <w:docPart w:val="67AF1811189044E3A72DD4205979117F"/>
              </w:placeholder>
              <w:temporary/>
              <w:showingPlcHdr/>
              <w15:appearance w15:val="hidden"/>
            </w:sdtPr>
            <w:sdtContent>
              <w:p w:rsidRPr="00A00269" w:rsidR="004D3011" w:rsidP="004D3011" w:rsidRDefault="002400EB" w14:paraId="0A5FF57A" w14:textId="77777777">
                <w:pPr>
                  <w:pStyle w:val="Ttulo3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AFICIONES</w:t>
                </w:r>
              </w:p>
            </w:sdtContent>
            <w:sdtEndPr>
              <w:rPr>
                <w:lang w:val="es-MX"/>
              </w:rPr>
            </w:sdtEndPr>
          </w:sdt>
          <w:p w:rsidR="004D3011" w:rsidP="004D3011" w:rsidRDefault="00574CD4" w14:paraId="1E58ED5D" w14:textId="072B7DA5">
            <w:pPr>
              <w:rPr>
                <w:lang w:val="es-MX"/>
              </w:rPr>
            </w:pPr>
            <w:r w:rsidRPr="0E045836" w:rsidR="0E045836">
              <w:rPr>
                <w:lang w:val="es-MX"/>
              </w:rPr>
              <w:t>Cocinar</w:t>
            </w:r>
          </w:p>
          <w:p w:rsidRPr="00A00269" w:rsidR="0099615E" w:rsidP="004D3011" w:rsidRDefault="0099615E" w14:paraId="6A5D0D89" w14:textId="42AFE253">
            <w:pPr>
              <w:rPr>
                <w:lang w:val="es-MX"/>
              </w:rPr>
            </w:pPr>
            <w:r w:rsidRPr="0E045836" w:rsidR="0E045836">
              <w:rPr>
                <w:lang w:val="es-MX"/>
              </w:rPr>
              <w:t>Escuchar música</w:t>
            </w:r>
          </w:p>
          <w:p w:rsidR="0E045836" w:rsidP="0E045836" w:rsidRDefault="0E045836" w14:paraId="52200467" w14:textId="23235322">
            <w:pPr>
              <w:pStyle w:val="Normal"/>
              <w:rPr>
                <w:lang w:val="es-MX"/>
              </w:rPr>
            </w:pPr>
            <w:r w:rsidRPr="0E045836" w:rsidR="0E045836">
              <w:rPr>
                <w:lang w:val="es-MX"/>
              </w:rPr>
              <w:t>Tocar Piano</w:t>
            </w:r>
          </w:p>
          <w:p w:rsidRPr="00A00269" w:rsidR="004D3011" w:rsidP="004D3011" w:rsidRDefault="00E50BEF" w14:paraId="37E06F92" w14:textId="5E0C0F60">
            <w:pPr>
              <w:rPr>
                <w:lang w:val="es-MX"/>
              </w:rPr>
            </w:pPr>
            <w:r w:rsidRPr="0E045836" w:rsidR="0E045836">
              <w:rPr>
                <w:lang w:val="es-MX"/>
              </w:rPr>
              <w:t>Jugar videojuegos</w:t>
            </w:r>
          </w:p>
          <w:p w:rsidR="0E045836" w:rsidP="0E045836" w:rsidRDefault="0E045836" w14:paraId="121EFF23" w14:textId="1E267A25">
            <w:pPr>
              <w:pStyle w:val="Ttulo3"/>
              <w:rPr>
                <w:lang w:val="es-MX"/>
              </w:rPr>
            </w:pPr>
            <w:r w:rsidRPr="0E045836" w:rsidR="0E045836">
              <w:rPr>
                <w:lang w:val="es-MX"/>
              </w:rPr>
              <w:t>Idiomas</w:t>
            </w:r>
          </w:p>
          <w:p w:rsidR="0E045836" w:rsidP="0E045836" w:rsidRDefault="0E045836" w14:paraId="168DB3CF" w14:textId="51BDB38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045836" w:rsidR="0E045836">
              <w:rPr>
                <w:lang w:val="es-MX"/>
              </w:rPr>
              <w:t>Español(nativo)</w:t>
            </w:r>
          </w:p>
          <w:p w:rsidR="0E045836" w:rsidP="0E045836" w:rsidRDefault="0E045836" w14:paraId="1C6417B7" w14:textId="0BC93E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s-MX"/>
              </w:rPr>
            </w:pPr>
            <w:r w:rsidRPr="0E045836" w:rsidR="0E045836">
              <w:rPr>
                <w:lang w:val="es-MX"/>
              </w:rPr>
              <w:t>Inglés (</w:t>
            </w:r>
            <w:r w:rsidRPr="0E045836" w:rsidR="0E045836">
              <w:rPr>
                <w:lang w:val="es-MX"/>
              </w:rPr>
              <w:t>básico</w:t>
            </w:r>
            <w:r w:rsidRPr="0E045836" w:rsidR="0E045836">
              <w:rPr>
                <w:lang w:val="es-MX"/>
              </w:rPr>
              <w:t>)</w:t>
            </w:r>
          </w:p>
          <w:p w:rsidR="0E045836" w:rsidP="0E045836" w:rsidRDefault="0E045836" w14:paraId="0D0E8EFF" w14:textId="1D27B15C">
            <w:pPr>
              <w:pStyle w:val="Normal"/>
              <w:rPr>
                <w:lang w:val="es-MX"/>
              </w:rPr>
            </w:pPr>
          </w:p>
          <w:p w:rsidRPr="00A00269" w:rsidR="004D3011" w:rsidP="004D3011" w:rsidRDefault="004D3011" w14:paraId="382501D1" w14:textId="6E85540D">
            <w:pPr>
              <w:rPr>
                <w:lang w:val="es-MX"/>
              </w:rPr>
            </w:pPr>
          </w:p>
        </w:tc>
        <w:tc>
          <w:tcPr>
            <w:tcW w:w="399" w:type="dxa"/>
            <w:tcMar/>
          </w:tcPr>
          <w:p w:rsidRPr="00A00269" w:rsidR="001B2ABD" w:rsidP="000C45FF" w:rsidRDefault="001B2ABD" w14:paraId="7EC3773A" w14:textId="77777777">
            <w:pPr>
              <w:tabs>
                <w:tab w:val="left" w:pos="990"/>
              </w:tabs>
              <w:rPr>
                <w:lang w:val="es-MX"/>
              </w:rPr>
            </w:pPr>
          </w:p>
        </w:tc>
        <w:tc>
          <w:tcPr>
            <w:tcW w:w="7371" w:type="dxa"/>
            <w:tcMar/>
          </w:tcPr>
          <w:sdt>
            <w:sdtPr>
              <w:rPr>
                <w:lang w:val="es-MX"/>
              </w:rPr>
              <w:id w:val="1049110328"/>
              <w:placeholder>
                <w:docPart w:val="3D05568A016A4A9B9B1176F839CE2FB3"/>
              </w:placeholder>
              <w:temporary/>
              <w:showingPlcHdr/>
              <w15:appearance w15:val="hidden"/>
            </w:sdtPr>
            <w:sdtContent>
              <w:p w:rsidRPr="00A00269" w:rsidR="001B2ABD" w:rsidP="00036450" w:rsidRDefault="00E25A26" w14:paraId="2BC1F724" w14:textId="77777777">
                <w:pPr>
                  <w:pStyle w:val="Ttulo2"/>
                  <w:rPr>
                    <w:lang w:val="es-MX"/>
                  </w:rPr>
                </w:pPr>
                <w:r w:rsidRPr="00B00A9E">
                  <w:rPr>
                    <w:color w:val="C00000"/>
                    <w:lang w:val="es-MX" w:bidi="es-MX"/>
                  </w:rPr>
                  <w:t>EDUCACIÓN:</w:t>
                </w:r>
              </w:p>
            </w:sdtContent>
            <w:sdtEndPr>
              <w:rPr>
                <w:lang w:val="es-MX"/>
              </w:rPr>
            </w:sdtEndPr>
          </w:sdt>
          <w:p w:rsidRPr="00A00269" w:rsidR="00036450" w:rsidP="00036450" w:rsidRDefault="008220BA" w14:paraId="4B32D859" w14:textId="3864FB5A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Universidad UCAD</w:t>
            </w:r>
          </w:p>
          <w:p w:rsidRPr="002B0D71" w:rsidR="002B0D71" w:rsidP="002B0D71" w:rsidRDefault="002F66E9" w14:paraId="35D0070D" w14:textId="08AB53AB">
            <w:pPr>
              <w:pStyle w:val="Fecha"/>
              <w:rPr>
                <w:lang w:val="es-MX"/>
              </w:rPr>
            </w:pPr>
            <w:r>
              <w:rPr>
                <w:lang w:val="es-MX"/>
              </w:rPr>
              <w:t>21/02/2024</w:t>
            </w:r>
            <w:r w:rsidRPr="00A00269" w:rsidR="00036450">
              <w:rPr>
                <w:lang w:val="es-MX" w:bidi="es-MX"/>
              </w:rPr>
              <w:t xml:space="preserve"> – </w:t>
            </w:r>
            <w:r>
              <w:rPr>
                <w:lang w:val="es-MX"/>
              </w:rPr>
              <w:t>Cursando</w:t>
            </w:r>
          </w:p>
          <w:p w:rsidRPr="00A00269" w:rsidR="004D3011" w:rsidP="00036450" w:rsidRDefault="007C573A" w14:paraId="1578F65F" w14:textId="5ED5FD87">
            <w:pPr>
              <w:rPr>
                <w:lang w:val="es-MX"/>
              </w:rPr>
            </w:pPr>
            <w:r>
              <w:rPr>
                <w:lang w:val="es-MX" w:bidi="es-MX"/>
              </w:rPr>
              <w:t xml:space="preserve">Diplomado en </w:t>
            </w:r>
            <w:r w:rsidR="00C97335">
              <w:rPr>
                <w:lang w:val="es-MX" w:bidi="es-MX"/>
              </w:rPr>
              <w:t xml:space="preserve">programación </w:t>
            </w:r>
            <w:r>
              <w:rPr>
                <w:lang w:val="es-MX" w:bidi="es-MX"/>
              </w:rPr>
              <w:t>java</w:t>
            </w:r>
            <w:r w:rsidRPr="00A00269" w:rsidR="00036450">
              <w:rPr>
                <w:lang w:val="es-MX" w:bidi="es-MX"/>
              </w:rPr>
              <w:t>.</w:t>
            </w:r>
          </w:p>
          <w:p w:rsidRPr="00A00269" w:rsidR="00036450" w:rsidP="00036450" w:rsidRDefault="00036450" w14:paraId="5C905A6D" w14:textId="77777777">
            <w:pPr>
              <w:rPr>
                <w:lang w:val="es-MX"/>
              </w:rPr>
            </w:pPr>
          </w:p>
          <w:p w:rsidRPr="00A00269" w:rsidR="00036450" w:rsidP="00036450" w:rsidRDefault="008220BA" w14:paraId="28E9DF1E" w14:textId="3B0E9CFA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Ingeniería en computación. UAIE. UAZ</w:t>
            </w:r>
          </w:p>
          <w:p w:rsidRPr="00A00269" w:rsidR="00036450" w:rsidP="00036450" w:rsidRDefault="007C573A" w14:paraId="2F213B5F" w14:textId="30E56316">
            <w:pPr>
              <w:pStyle w:val="Fecha"/>
              <w:rPr>
                <w:lang w:val="es-MX"/>
              </w:rPr>
            </w:pPr>
            <w:r>
              <w:rPr>
                <w:lang w:val="es-MX"/>
              </w:rPr>
              <w:t>01/08/2017</w:t>
            </w:r>
            <w:r w:rsidRPr="00A00269" w:rsidR="00036450">
              <w:rPr>
                <w:lang w:val="es-MX" w:bidi="es-MX"/>
              </w:rPr>
              <w:t xml:space="preserve"> – </w:t>
            </w:r>
            <w:r>
              <w:rPr>
                <w:lang w:val="es-MX" w:bidi="es-MX"/>
              </w:rPr>
              <w:t>01</w:t>
            </w:r>
            <w:r>
              <w:rPr>
                <w:lang w:val="es-MX"/>
              </w:rPr>
              <w:t>/07/2021</w:t>
            </w:r>
          </w:p>
          <w:p w:rsidRPr="00A00269" w:rsidR="002B0D71" w:rsidP="00036450" w:rsidRDefault="002B0D71" w14:paraId="714E3690" w14:textId="4E17C963">
            <w:pPr>
              <w:rPr>
                <w:lang w:val="es-MX"/>
              </w:rPr>
            </w:pPr>
            <w:r w:rsidRPr="0E045836" w:rsidR="0E045836">
              <w:rPr>
                <w:lang w:val="es-MX"/>
              </w:rPr>
              <w:t>Reconocimiento por ser una de las mejores calificaciones del examen de ingreso ganando condonación en pago de ingreso en los primeros dos semestres.</w:t>
            </w:r>
          </w:p>
          <w:sdt>
            <w:sdtPr>
              <w:rPr>
                <w:lang w:val="es-MX"/>
              </w:rPr>
              <w:id w:val="1001553383"/>
              <w:placeholder>
                <w:docPart w:val="09E5C2796732447981BF6EAA01E21A1C"/>
              </w:placeholder>
              <w:temporary/>
              <w:showingPlcHdr/>
              <w15:appearance w15:val="hidden"/>
            </w:sdtPr>
            <w:sdtContent>
              <w:p w:rsidRPr="00A00269" w:rsidR="00036450" w:rsidP="00036450" w:rsidRDefault="00036450" w14:paraId="03F06C82" w14:textId="77777777">
                <w:pPr>
                  <w:pStyle w:val="Ttulo2"/>
                  <w:rPr>
                    <w:lang w:val="es-MX"/>
                  </w:rPr>
                </w:pPr>
                <w:r w:rsidRPr="00B00A9E">
                  <w:rPr>
                    <w:color w:val="C00000"/>
                    <w:lang w:val="es-MX" w:bidi="es-MX"/>
                  </w:rPr>
                  <w:t>EXPERIENCIA LABORAL</w:t>
                </w:r>
              </w:p>
            </w:sdtContent>
            <w:sdtEndPr>
              <w:rPr>
                <w:lang w:val="es-MX"/>
              </w:rPr>
            </w:sdtEndPr>
          </w:sdt>
          <w:p w:rsidRPr="00A00269" w:rsidR="00574CD4" w:rsidP="00574CD4" w:rsidRDefault="00574CD4" w14:paraId="35A6EE8E" w14:textId="4ECC703D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 xml:space="preserve">Garufa Restaurante Argentino </w:t>
            </w:r>
            <w:r>
              <w:rPr>
                <w:lang w:val="es-MX" w:bidi="es-MX"/>
              </w:rPr>
              <w:t>–</w:t>
            </w:r>
            <w:r w:rsidRPr="00A00269">
              <w:rPr>
                <w:lang w:val="es-MX" w:bidi="es-MX"/>
              </w:rPr>
              <w:t xml:space="preserve"> </w:t>
            </w:r>
            <w:r>
              <w:rPr>
                <w:b/>
                <w:lang w:val="es-MX"/>
              </w:rPr>
              <w:t>Coordinador Administrativo de relaciones públicas y franquicias.</w:t>
            </w:r>
          </w:p>
          <w:p w:rsidRPr="00A00269" w:rsidR="00574CD4" w:rsidP="00574CD4" w:rsidRDefault="00C165C9" w14:paraId="11BA8A33" w14:textId="48AF3699">
            <w:pPr>
              <w:rPr>
                <w:lang w:val="es-MX"/>
              </w:rPr>
            </w:pPr>
            <w:r>
              <w:rPr>
                <w:lang w:val="es-MX" w:bidi="es-MX"/>
              </w:rPr>
              <w:t>25/10/2023</w:t>
            </w:r>
            <w:r w:rsidRPr="00A00269" w:rsidR="00574CD4">
              <w:rPr>
                <w:lang w:val="es-MX" w:bidi="es-MX"/>
              </w:rPr>
              <w:t>–</w:t>
            </w:r>
            <w:r>
              <w:rPr>
                <w:lang w:val="es-MX" w:bidi="es-MX"/>
              </w:rPr>
              <w:t>A</w:t>
            </w:r>
            <w:r w:rsidR="00111994">
              <w:rPr>
                <w:lang w:val="es-MX"/>
              </w:rPr>
              <w:t>c</w:t>
            </w:r>
            <w:r>
              <w:rPr>
                <w:lang w:val="es-MX"/>
              </w:rPr>
              <w:t>tual</w:t>
            </w:r>
          </w:p>
          <w:p w:rsidR="00574CD4" w:rsidP="00574CD4" w:rsidRDefault="00C165C9" w14:paraId="3C548D43" w14:textId="10BCC645">
            <w:pPr>
              <w:rPr>
                <w:lang w:val="es-MX" w:bidi="es-MX"/>
              </w:rPr>
            </w:pPr>
            <w:r>
              <w:rPr>
                <w:lang w:val="es-MX"/>
              </w:rPr>
              <w:t>Auditorias e inventarios, autorización y cobranza de créditos, facturación electrónica</w:t>
            </w:r>
            <w:r w:rsidR="0099615E">
              <w:rPr>
                <w:lang w:val="es-MX"/>
              </w:rPr>
              <w:t>, manejo de redes sociales</w:t>
            </w:r>
            <w:r w:rsidR="0099635E">
              <w:rPr>
                <w:lang w:val="es-MX"/>
              </w:rPr>
              <w:t>, diseño y actualización de menús de restaurante</w:t>
            </w:r>
            <w:r w:rsidR="00574CD4">
              <w:rPr>
                <w:lang w:val="es-MX"/>
              </w:rPr>
              <w:t>.</w:t>
            </w:r>
          </w:p>
          <w:p w:rsidR="00574CD4" w:rsidP="00036450" w:rsidRDefault="00574CD4" w14:paraId="0278CA93" w14:textId="77777777">
            <w:pPr>
              <w:rPr>
                <w:b/>
                <w:lang w:val="es-MX"/>
              </w:rPr>
            </w:pPr>
          </w:p>
          <w:p w:rsidRPr="00A00269" w:rsidR="00036450" w:rsidP="00036450" w:rsidRDefault="008220BA" w14:paraId="397F56B2" w14:textId="45E370E9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>Garufa Restaurante Argentino</w:t>
            </w:r>
            <w:r w:rsidRPr="00A00269" w:rsidR="00036450">
              <w:rPr>
                <w:lang w:val="es-MX" w:bidi="es-MX"/>
              </w:rPr>
              <w:t xml:space="preserve"> </w:t>
            </w:r>
            <w:r w:rsidR="002F66E9">
              <w:rPr>
                <w:lang w:val="es-MX" w:bidi="es-MX"/>
              </w:rPr>
              <w:t>–</w:t>
            </w:r>
            <w:r w:rsidRPr="00A00269" w:rsidR="00036450">
              <w:rPr>
                <w:lang w:val="es-MX" w:bidi="es-MX"/>
              </w:rPr>
              <w:t xml:space="preserve"> </w:t>
            </w:r>
            <w:r w:rsidR="002F66E9">
              <w:rPr>
                <w:b/>
                <w:lang w:val="es-MX"/>
              </w:rPr>
              <w:t xml:space="preserve">Cajero </w:t>
            </w:r>
            <w:r w:rsidR="00574CD4">
              <w:rPr>
                <w:b/>
                <w:lang w:val="es-MX"/>
              </w:rPr>
              <w:t>b</w:t>
            </w:r>
            <w:r w:rsidR="002F66E9">
              <w:rPr>
                <w:b/>
                <w:lang w:val="es-MX"/>
              </w:rPr>
              <w:t>arman.</w:t>
            </w:r>
          </w:p>
          <w:p w:rsidRPr="00A00269" w:rsidR="00036450" w:rsidP="00036450" w:rsidRDefault="00C165C9" w14:paraId="652DCF97" w14:textId="67AD516B">
            <w:pPr>
              <w:rPr>
                <w:lang w:val="es-MX"/>
              </w:rPr>
            </w:pPr>
            <w:r>
              <w:rPr>
                <w:lang w:val="es-MX"/>
              </w:rPr>
              <w:t>15/08/2022</w:t>
            </w:r>
            <w:r w:rsidRPr="00A00269" w:rsidR="00036450">
              <w:rPr>
                <w:lang w:val="es-MX" w:bidi="es-MX"/>
              </w:rPr>
              <w:t>–</w:t>
            </w:r>
            <w:r>
              <w:rPr>
                <w:lang w:val="es-MX"/>
              </w:rPr>
              <w:t>24/10/2023</w:t>
            </w:r>
          </w:p>
          <w:p w:rsidRPr="00A00269" w:rsidR="00036450" w:rsidP="00036450" w:rsidRDefault="006A54E2" w14:paraId="2981C766" w14:textId="0E969019">
            <w:pPr>
              <w:rPr>
                <w:lang w:val="es-MX"/>
              </w:rPr>
            </w:pPr>
            <w:r>
              <w:rPr>
                <w:lang w:val="es-MX"/>
              </w:rPr>
              <w:t>Elaboración de bebidas, manejo de efectivo, facturación electrónica,</w:t>
            </w:r>
            <w:r w:rsidRPr="00A00269" w:rsidR="00036450">
              <w:rPr>
                <w:lang w:val="es-MX" w:bidi="es-MX"/>
              </w:rPr>
              <w:t xml:space="preserve"> </w:t>
            </w:r>
            <w:r>
              <w:rPr>
                <w:lang w:val="es-MX" w:bidi="es-MX"/>
              </w:rPr>
              <w:t>elaboración de insumos e inventarios.</w:t>
            </w:r>
          </w:p>
          <w:p w:rsidRPr="00A00269" w:rsidR="004D3011" w:rsidP="00036450" w:rsidRDefault="004D3011" w14:paraId="72CB4AF9" w14:textId="77777777">
            <w:pPr>
              <w:rPr>
                <w:lang w:val="es-MX"/>
              </w:rPr>
            </w:pPr>
          </w:p>
          <w:p w:rsidRPr="00A00269" w:rsidR="004D3011" w:rsidP="004D3011" w:rsidRDefault="002F66E9" w14:paraId="7C083820" w14:textId="05DE63E8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 xml:space="preserve">Garufa Restaurante Argentino </w:t>
            </w:r>
            <w:r w:rsidR="005B43D0">
              <w:rPr>
                <w:lang w:val="es-MX" w:bidi="es-MX"/>
              </w:rPr>
              <w:t>–</w:t>
            </w:r>
            <w:r w:rsidRPr="00A00269" w:rsidR="004D3011">
              <w:rPr>
                <w:lang w:val="es-MX" w:bidi="es-MX"/>
              </w:rPr>
              <w:t xml:space="preserve"> </w:t>
            </w:r>
            <w:r>
              <w:rPr>
                <w:b/>
                <w:lang w:val="es-MX"/>
              </w:rPr>
              <w:t>Garrotero</w:t>
            </w:r>
            <w:r w:rsidR="005B43D0">
              <w:rPr>
                <w:b/>
                <w:lang w:val="es-MX"/>
              </w:rPr>
              <w:t>.</w:t>
            </w:r>
          </w:p>
          <w:p w:rsidRPr="00A00269" w:rsidR="004D3011" w:rsidP="004D3011" w:rsidRDefault="00C165C9" w14:paraId="625E25A0" w14:textId="1DCA3666">
            <w:pPr>
              <w:rPr>
                <w:lang w:val="es-MX"/>
              </w:rPr>
            </w:pPr>
            <w:r w:rsidRPr="0E045836" w:rsidR="0E045836">
              <w:rPr>
                <w:lang w:val="es-MX"/>
              </w:rPr>
              <w:t>12/10/2021–14/08/2022</w:t>
            </w:r>
          </w:p>
          <w:p w:rsidRPr="00A00269" w:rsidR="004D3011" w:rsidP="004D3011" w:rsidRDefault="006A54E2" w14:paraId="50D64AA8" w14:textId="574A349B">
            <w:pPr>
              <w:rPr>
                <w:lang w:val="es-MX"/>
              </w:rPr>
            </w:pPr>
            <w:r w:rsidRPr="0E045836" w:rsidR="0E045836">
              <w:rPr>
                <w:lang w:val="es-MX"/>
              </w:rPr>
              <w:t>Auxiliar de mesero, funciones de servicio en restaurante en general.</w:t>
            </w:r>
          </w:p>
          <w:p w:rsidRPr="00A00269" w:rsidR="004D3011" w:rsidP="00036450" w:rsidRDefault="004D3011" w14:paraId="47FAFF93" w14:textId="77777777">
            <w:pPr>
              <w:rPr>
                <w:lang w:val="es-MX"/>
              </w:rPr>
            </w:pPr>
          </w:p>
          <w:p w:rsidRPr="00A00269" w:rsidR="004D3011" w:rsidP="004D3011" w:rsidRDefault="007C573A" w14:paraId="032B7D80" w14:textId="6AC37701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>BanCoppel Institución de Banca Múltiple</w:t>
            </w:r>
            <w:r w:rsidRPr="00A00269" w:rsidR="004D3011">
              <w:rPr>
                <w:lang w:val="es-MX" w:bidi="es-MX"/>
              </w:rPr>
              <w:t xml:space="preserve"> </w:t>
            </w:r>
            <w:r>
              <w:rPr>
                <w:lang w:val="es-MX" w:bidi="es-MX"/>
              </w:rPr>
              <w:t>–</w:t>
            </w:r>
            <w:r w:rsidRPr="00A00269" w:rsidR="004D3011">
              <w:rPr>
                <w:lang w:val="es-MX" w:bidi="es-MX"/>
              </w:rPr>
              <w:t xml:space="preserve"> </w:t>
            </w:r>
            <w:r>
              <w:rPr>
                <w:b/>
                <w:lang w:val="es-MX"/>
              </w:rPr>
              <w:t xml:space="preserve">Cajero </w:t>
            </w:r>
            <w:r w:rsidR="00574CD4">
              <w:rPr>
                <w:b/>
                <w:lang w:val="es-MX"/>
              </w:rPr>
              <w:t>m</w:t>
            </w:r>
            <w:r>
              <w:rPr>
                <w:b/>
                <w:lang w:val="es-MX"/>
              </w:rPr>
              <w:t>ixto</w:t>
            </w:r>
            <w:r w:rsidR="005B43D0">
              <w:rPr>
                <w:b/>
                <w:lang w:val="es-MX"/>
              </w:rPr>
              <w:t>.</w:t>
            </w:r>
          </w:p>
          <w:p w:rsidRPr="00A00269" w:rsidR="004D3011" w:rsidP="004D3011" w:rsidRDefault="002622CD" w14:paraId="367A5BD6" w14:textId="0FBE48FE">
            <w:pPr>
              <w:rPr>
                <w:lang w:val="es-MX"/>
              </w:rPr>
            </w:pPr>
            <w:r>
              <w:rPr>
                <w:lang w:val="es-MX"/>
              </w:rPr>
              <w:t>04/03/2020</w:t>
            </w:r>
            <w:r w:rsidRPr="00A00269" w:rsidR="004D3011">
              <w:rPr>
                <w:lang w:val="es-MX" w:bidi="es-MX"/>
              </w:rPr>
              <w:t>–</w:t>
            </w:r>
            <w:r w:rsidR="006A54E2">
              <w:rPr>
                <w:lang w:val="es-MX"/>
              </w:rPr>
              <w:t>27/07/2020</w:t>
            </w:r>
          </w:p>
          <w:p w:rsidR="006A54E2" w:rsidP="004D3011" w:rsidRDefault="002B0D71" w14:paraId="017BC6E2" w14:textId="3ED08957">
            <w:pPr>
              <w:rPr>
                <w:lang w:val="es-MX"/>
              </w:rPr>
            </w:pPr>
            <w:r>
              <w:rPr>
                <w:lang w:val="es-MX"/>
              </w:rPr>
              <w:t xml:space="preserve">Depósito y retiro de efectivo, cobros de remesas, captura de datos </w:t>
            </w:r>
            <w:r w:rsidR="0099615E">
              <w:rPr>
                <w:lang w:val="es-MX"/>
              </w:rPr>
              <w:t>biométricos</w:t>
            </w:r>
            <w:r w:rsidR="00746BA0">
              <w:rPr>
                <w:lang w:val="es-MX"/>
              </w:rPr>
              <w:t>, colocación de servicios</w:t>
            </w:r>
            <w:r w:rsidR="0099615E">
              <w:rPr>
                <w:lang w:val="es-MX"/>
              </w:rPr>
              <w:t>.</w:t>
            </w:r>
          </w:p>
          <w:p w:rsidR="004D3011" w:rsidP="004D3011" w:rsidRDefault="006A54E2" w14:paraId="0F21ED66" w14:textId="04898E44">
            <w:pPr>
              <w:rPr>
                <w:lang w:val="es-MX" w:bidi="es-MX"/>
              </w:rPr>
            </w:pPr>
            <w:r>
              <w:rPr>
                <w:lang w:val="es-MX"/>
              </w:rPr>
              <w:t>C</w:t>
            </w:r>
            <w:r w:rsidR="00B76E15">
              <w:rPr>
                <w:lang w:val="es-MX"/>
              </w:rPr>
              <w:t xml:space="preserve">ertificado en </w:t>
            </w:r>
            <w:r w:rsidR="005B43D0">
              <w:rPr>
                <w:lang w:val="es-MX"/>
              </w:rPr>
              <w:t>múltiples áreas financieras</w:t>
            </w:r>
            <w:r w:rsidR="007C573A">
              <w:rPr>
                <w:lang w:val="es-MX"/>
              </w:rPr>
              <w:t>.</w:t>
            </w:r>
            <w:r w:rsidRPr="00A00269" w:rsidR="00036450">
              <w:rPr>
                <w:lang w:val="es-MX" w:bidi="es-MX"/>
              </w:rPr>
              <w:t xml:space="preserve"> </w:t>
            </w:r>
          </w:p>
          <w:p w:rsidR="00D06F6C" w:rsidP="004D3011" w:rsidRDefault="00D06F6C" w14:paraId="4DF0FFD6" w14:textId="77777777">
            <w:pPr>
              <w:rPr>
                <w:lang w:val="es-MX" w:bidi="es-MX"/>
              </w:rPr>
            </w:pPr>
          </w:p>
          <w:p w:rsidRPr="00A00269" w:rsidR="00D06F6C" w:rsidP="00D06F6C" w:rsidRDefault="002622CD" w14:paraId="5CBE4DAE" w14:textId="337CD137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>Coppel</w:t>
            </w:r>
            <w:r w:rsidRPr="00A00269" w:rsidR="00D06F6C">
              <w:rPr>
                <w:lang w:val="es-MX" w:bidi="es-MX"/>
              </w:rPr>
              <w:t xml:space="preserve"> </w:t>
            </w:r>
            <w:r w:rsidR="00D06F6C">
              <w:rPr>
                <w:lang w:val="es-MX" w:bidi="es-MX"/>
              </w:rPr>
              <w:t>–</w:t>
            </w:r>
            <w:r w:rsidRPr="00A00269" w:rsidR="00D06F6C">
              <w:rPr>
                <w:lang w:val="es-MX" w:bidi="es-MX"/>
              </w:rPr>
              <w:t xml:space="preserve"> </w:t>
            </w:r>
            <w:r w:rsidR="00D06F6C">
              <w:rPr>
                <w:b/>
                <w:lang w:val="es-MX"/>
              </w:rPr>
              <w:t>vendedor eventual y cajero auxiliar</w:t>
            </w:r>
            <w:r w:rsidR="00D06F6C">
              <w:rPr>
                <w:b/>
                <w:lang w:val="es-MX"/>
              </w:rPr>
              <w:t>.</w:t>
            </w:r>
          </w:p>
          <w:p w:rsidRPr="00A00269" w:rsidR="00D06F6C" w:rsidP="00D06F6C" w:rsidRDefault="002622CD" w14:paraId="0BB6EAB3" w14:textId="4DCB4C47">
            <w:pPr>
              <w:rPr>
                <w:lang w:val="es-MX"/>
              </w:rPr>
            </w:pPr>
            <w:r>
              <w:rPr>
                <w:lang w:val="es-MX"/>
              </w:rPr>
              <w:t>26</w:t>
            </w:r>
            <w:r w:rsidR="00D06F6C">
              <w:rPr>
                <w:lang w:val="es-MX"/>
              </w:rPr>
              <w:t>/1</w:t>
            </w:r>
            <w:r>
              <w:rPr>
                <w:lang w:val="es-MX"/>
              </w:rPr>
              <w:t>1</w:t>
            </w:r>
            <w:r w:rsidR="00D06F6C">
              <w:rPr>
                <w:lang w:val="es-MX"/>
              </w:rPr>
              <w:t>/2017</w:t>
            </w:r>
            <w:r w:rsidRPr="00A00269" w:rsidR="00D06F6C">
              <w:rPr>
                <w:lang w:val="es-MX" w:bidi="es-MX"/>
              </w:rPr>
              <w:t>–</w:t>
            </w:r>
            <w:r>
              <w:rPr>
                <w:lang w:val="es-MX" w:bidi="es-MX"/>
              </w:rPr>
              <w:t xml:space="preserve"> </w:t>
            </w:r>
            <w:r>
              <w:rPr>
                <w:lang w:val="es-MX"/>
              </w:rPr>
              <w:t>20</w:t>
            </w:r>
            <w:r w:rsidR="00D06F6C">
              <w:rPr>
                <w:lang w:val="es-MX"/>
              </w:rPr>
              <w:t>/</w:t>
            </w:r>
            <w:r>
              <w:rPr>
                <w:lang w:val="es-MX"/>
              </w:rPr>
              <w:t>02</w:t>
            </w:r>
            <w:r w:rsidR="00D06F6C">
              <w:rPr>
                <w:lang w:val="es-MX"/>
              </w:rPr>
              <w:t>/</w:t>
            </w:r>
            <w:r w:rsidR="00D06F6C">
              <w:rPr>
                <w:lang w:val="es-MX"/>
              </w:rPr>
              <w:t>2018</w:t>
            </w:r>
          </w:p>
          <w:p w:rsidR="00036450" w:rsidP="00D06F6C" w:rsidRDefault="00D06F6C" w14:paraId="03922FB7" w14:textId="3A463C33">
            <w:pPr>
              <w:rPr>
                <w:lang w:val="es-MX"/>
              </w:rPr>
            </w:pPr>
            <w:r w:rsidRPr="0E045836" w:rsidR="0E045836">
              <w:rPr>
                <w:lang w:val="es-MX"/>
              </w:rPr>
              <w:t>Atención al cliente, manejo de efectivo y puntos de venta, ventas directas, acomodo de mercancías.</w:t>
            </w:r>
          </w:p>
          <w:p w:rsidR="00D06F6C" w:rsidP="00D06F6C" w:rsidRDefault="00D06F6C" w14:paraId="24B087F0" w14:textId="77777777">
            <w:pPr>
              <w:rPr>
                <w:lang w:val="es-MX"/>
              </w:rPr>
            </w:pPr>
          </w:p>
          <w:p w:rsidRPr="00A00269" w:rsidR="00D06F6C" w:rsidP="00D06F6C" w:rsidRDefault="00D06F6C" w14:paraId="1A3D3369" w14:textId="77777777">
            <w:pPr>
              <w:rPr>
                <w:bCs/>
                <w:lang w:val="es-MX"/>
              </w:rPr>
            </w:pPr>
            <w:r>
              <w:rPr>
                <w:b/>
                <w:lang w:val="es-MX"/>
              </w:rPr>
              <w:t>Shalom</w:t>
            </w:r>
            <w:r w:rsidRPr="00A00269">
              <w:rPr>
                <w:lang w:val="es-MX" w:bidi="es-MX"/>
              </w:rPr>
              <w:t xml:space="preserve"> </w:t>
            </w:r>
            <w:r>
              <w:rPr>
                <w:lang w:val="es-MX" w:bidi="es-MX"/>
              </w:rPr>
              <w:t>–</w:t>
            </w:r>
            <w:r w:rsidRPr="00A00269">
              <w:rPr>
                <w:lang w:val="es-MX" w:bidi="es-MX"/>
              </w:rPr>
              <w:t xml:space="preserve"> </w:t>
            </w:r>
            <w:r>
              <w:rPr>
                <w:b/>
                <w:lang w:val="es-MX"/>
              </w:rPr>
              <w:t>Ventas de mostrador.</w:t>
            </w:r>
          </w:p>
          <w:p w:rsidRPr="00A00269" w:rsidR="00D06F6C" w:rsidP="00D06F6C" w:rsidRDefault="00D06F6C" w14:paraId="38E9F1E7" w14:textId="77777777">
            <w:pPr>
              <w:rPr>
                <w:lang w:val="es-MX"/>
              </w:rPr>
            </w:pPr>
            <w:r>
              <w:rPr>
                <w:lang w:val="es-MX"/>
              </w:rPr>
              <w:t>01/12/2017</w:t>
            </w:r>
            <w:r w:rsidRPr="00A00269">
              <w:rPr>
                <w:lang w:val="es-MX" w:bidi="es-MX"/>
              </w:rPr>
              <w:t>–</w:t>
            </w:r>
            <w:r>
              <w:rPr>
                <w:lang w:val="es-MX"/>
              </w:rPr>
              <w:t>01/11/2018</w:t>
            </w:r>
          </w:p>
          <w:p w:rsidRPr="00D06F6C" w:rsidR="00D06F6C" w:rsidP="00D06F6C" w:rsidRDefault="00D06F6C" w14:paraId="2C646142" w14:textId="01F1EB96">
            <w:pPr>
              <w:rPr>
                <w:lang w:val="es-MX"/>
              </w:rPr>
            </w:pPr>
            <w:r>
              <w:rPr>
                <w:lang w:val="es-MX"/>
              </w:rPr>
              <w:t>Atención al cliente, ventas directas, acomodo de mercancías.</w:t>
            </w:r>
          </w:p>
        </w:tc>
      </w:tr>
    </w:tbl>
    <w:p w:rsidRPr="00A00269" w:rsidR="00560E21" w:rsidP="0E045836" w:rsidRDefault="00560E21" w14:paraId="72BFEEC5" w14:textId="04E82B45">
      <w:pPr>
        <w:pStyle w:val="Normal"/>
        <w:tabs>
          <w:tab w:val="left" w:pos="990"/>
        </w:tabs>
        <w:rPr>
          <w:lang w:val="es-MX"/>
        </w:rPr>
      </w:pPr>
    </w:p>
    <w:sectPr w:rsidRPr="00A00269" w:rsidR="00560E21" w:rsidSect="006E3420">
      <w:headerReference w:type="default" r:id="rId12"/>
      <w:pgSz w:w="11906" w:h="16838" w:orient="portrait" w:code="9"/>
      <w:pgMar w:top="1134" w:right="567" w:bottom="720" w:left="567" w:header="1134" w:footer="720" w:gutter="0"/>
      <w:cols w:space="720"/>
      <w:docGrid w:linePitch="360"/>
      <w:footerReference w:type="default" r:id="R910415ce40e744e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F1CC9" w:rsidP="000C45FF" w:rsidRDefault="004F1CC9" w14:paraId="03B717DC" w14:textId="77777777">
      <w:r>
        <w:separator/>
      </w:r>
    </w:p>
  </w:endnote>
  <w:endnote w:type="continuationSeparator" w:id="0">
    <w:p w:rsidR="004F1CC9" w:rsidP="000C45FF" w:rsidRDefault="004F1CC9" w14:paraId="006FB8A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0E045836" w:rsidTr="0E045836" w14:paraId="3435B5C1">
      <w:trPr>
        <w:trHeight w:val="300"/>
      </w:trPr>
      <w:tc>
        <w:tcPr>
          <w:tcW w:w="3590" w:type="dxa"/>
          <w:tcMar/>
        </w:tcPr>
        <w:p w:rsidR="0E045836" w:rsidP="0E045836" w:rsidRDefault="0E045836" w14:paraId="17F70D66" w14:textId="42C4BF89">
          <w:pPr>
            <w:pStyle w:val="Encabezado"/>
            <w:bidi w:val="0"/>
            <w:ind w:left="-115"/>
            <w:jc w:val="left"/>
          </w:pPr>
        </w:p>
      </w:tc>
      <w:tc>
        <w:tcPr>
          <w:tcW w:w="3590" w:type="dxa"/>
          <w:tcMar/>
        </w:tcPr>
        <w:p w:rsidR="0E045836" w:rsidP="0E045836" w:rsidRDefault="0E045836" w14:paraId="699BBD11" w14:textId="783C130F">
          <w:pPr>
            <w:pStyle w:val="Encabezado"/>
            <w:bidi w:val="0"/>
            <w:jc w:val="center"/>
          </w:pPr>
        </w:p>
      </w:tc>
      <w:tc>
        <w:tcPr>
          <w:tcW w:w="3590" w:type="dxa"/>
          <w:tcMar/>
        </w:tcPr>
        <w:p w:rsidR="0E045836" w:rsidP="0E045836" w:rsidRDefault="0E045836" w14:paraId="665419A7" w14:textId="209D7A65">
          <w:pPr>
            <w:pStyle w:val="Encabezado"/>
            <w:bidi w:val="0"/>
            <w:ind w:right="-115"/>
            <w:jc w:val="right"/>
          </w:pPr>
        </w:p>
      </w:tc>
    </w:tr>
  </w:tbl>
  <w:p w:rsidR="0E045836" w:rsidP="0E045836" w:rsidRDefault="0E045836" w14:paraId="4903931B" w14:textId="5C07BF1A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F1CC9" w:rsidP="000C45FF" w:rsidRDefault="004F1CC9" w14:paraId="12258F7E" w14:textId="77777777">
      <w:r>
        <w:separator/>
      </w:r>
    </w:p>
  </w:footnote>
  <w:footnote w:type="continuationSeparator" w:id="0">
    <w:p w:rsidR="004F1CC9" w:rsidP="000C45FF" w:rsidRDefault="004F1CC9" w14:paraId="4F22C36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p w:rsidR="000C45FF" w:rsidRDefault="000C45FF" w14:paraId="24F9EBEF" w14:textId="77777777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62848" behindDoc="1" locked="0" layoutInCell="1" allowOverlap="1" wp14:anchorId="01193CA2" wp14:editId="4037D5D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" name="Gráfico 40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BA"/>
    <w:rsid w:val="00036450"/>
    <w:rsid w:val="000C45FF"/>
    <w:rsid w:val="000D676E"/>
    <w:rsid w:val="000E3FD1"/>
    <w:rsid w:val="00111994"/>
    <w:rsid w:val="00112054"/>
    <w:rsid w:val="001525E1"/>
    <w:rsid w:val="00180329"/>
    <w:rsid w:val="0019001F"/>
    <w:rsid w:val="001A74A5"/>
    <w:rsid w:val="001B2ABD"/>
    <w:rsid w:val="001E0391"/>
    <w:rsid w:val="001E1759"/>
    <w:rsid w:val="001F0709"/>
    <w:rsid w:val="001F1ECC"/>
    <w:rsid w:val="002400EB"/>
    <w:rsid w:val="00256CF7"/>
    <w:rsid w:val="002622CD"/>
    <w:rsid w:val="002B0D71"/>
    <w:rsid w:val="002F66E9"/>
    <w:rsid w:val="0030481B"/>
    <w:rsid w:val="00306B6C"/>
    <w:rsid w:val="00316773"/>
    <w:rsid w:val="0037121F"/>
    <w:rsid w:val="004071FC"/>
    <w:rsid w:val="004368ED"/>
    <w:rsid w:val="00445947"/>
    <w:rsid w:val="004813B3"/>
    <w:rsid w:val="004907FD"/>
    <w:rsid w:val="00496591"/>
    <w:rsid w:val="004C63E4"/>
    <w:rsid w:val="004D3011"/>
    <w:rsid w:val="004F1CC9"/>
    <w:rsid w:val="005262AC"/>
    <w:rsid w:val="00560E21"/>
    <w:rsid w:val="00572BD9"/>
    <w:rsid w:val="00574CD4"/>
    <w:rsid w:val="005B43D0"/>
    <w:rsid w:val="005E3996"/>
    <w:rsid w:val="005E39D5"/>
    <w:rsid w:val="00600670"/>
    <w:rsid w:val="0062123A"/>
    <w:rsid w:val="00646E75"/>
    <w:rsid w:val="006771D0"/>
    <w:rsid w:val="006A54E2"/>
    <w:rsid w:val="006E3420"/>
    <w:rsid w:val="00715FCB"/>
    <w:rsid w:val="00742D82"/>
    <w:rsid w:val="00743101"/>
    <w:rsid w:val="00746BA0"/>
    <w:rsid w:val="007867A0"/>
    <w:rsid w:val="007927F5"/>
    <w:rsid w:val="007C573A"/>
    <w:rsid w:val="00802CA0"/>
    <w:rsid w:val="008220BA"/>
    <w:rsid w:val="0099615E"/>
    <w:rsid w:val="0099635E"/>
    <w:rsid w:val="009B3DAB"/>
    <w:rsid w:val="00A00269"/>
    <w:rsid w:val="00A2118D"/>
    <w:rsid w:val="00A60FBF"/>
    <w:rsid w:val="00A71811"/>
    <w:rsid w:val="00AD76E2"/>
    <w:rsid w:val="00B00A9E"/>
    <w:rsid w:val="00B20152"/>
    <w:rsid w:val="00B70850"/>
    <w:rsid w:val="00B76E15"/>
    <w:rsid w:val="00BC25CC"/>
    <w:rsid w:val="00C04543"/>
    <w:rsid w:val="00C066B6"/>
    <w:rsid w:val="00C165C9"/>
    <w:rsid w:val="00C37BA1"/>
    <w:rsid w:val="00C4674C"/>
    <w:rsid w:val="00C506CF"/>
    <w:rsid w:val="00C72BED"/>
    <w:rsid w:val="00C81580"/>
    <w:rsid w:val="00C91AF6"/>
    <w:rsid w:val="00C9578B"/>
    <w:rsid w:val="00C97335"/>
    <w:rsid w:val="00D03E54"/>
    <w:rsid w:val="00D06F6C"/>
    <w:rsid w:val="00D131A6"/>
    <w:rsid w:val="00D2522B"/>
    <w:rsid w:val="00D5459D"/>
    <w:rsid w:val="00DD172A"/>
    <w:rsid w:val="00E25A26"/>
    <w:rsid w:val="00E41F36"/>
    <w:rsid w:val="00E4381A"/>
    <w:rsid w:val="00E50BEF"/>
    <w:rsid w:val="00E55D74"/>
    <w:rsid w:val="00F60274"/>
    <w:rsid w:val="00F77FB9"/>
    <w:rsid w:val="00F876FE"/>
    <w:rsid w:val="00FB068F"/>
    <w:rsid w:val="00FB2C0E"/>
    <w:rsid w:val="0E045836"/>
    <w:rsid w:val="5A3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6F3A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48AB7" w:themeColor="accent1" w:themeShade="BF"/>
      <w:sz w:val="22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4D3011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TtuloCar" w:customStyle="1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styleId="Ttulo1Car" w:customStyle="1">
    <w:name w:val="Título 1 Car"/>
    <w:basedOn w:val="Fuentedeprrafopredeter"/>
    <w:link w:val="Ttulo1"/>
    <w:uiPriority w:val="9"/>
    <w:rsid w:val="00AD76E2"/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styleId="FechaCar" w:customStyle="1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tuloCar" w:customStyle="1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Ttulo3Car" w:customStyle="1">
    <w:name w:val="Título 3 Car"/>
    <w:basedOn w:val="Fuentedeprrafopredeter"/>
    <w:link w:val="Ttulo3"/>
    <w:uiPriority w:val="9"/>
    <w:rsid w:val="00D5459D"/>
    <w:rPr>
      <w:rFonts w:asciiTheme="majorHAnsi" w:hAnsiTheme="majorHAnsi" w:eastAsiaTheme="majorEastAsia" w:cstheme="majorBidi"/>
      <w:b/>
      <w:caps/>
      <w:color w:val="548AB7" w:themeColor="accent1" w:themeShade="BF"/>
      <w:sz w:val="22"/>
    </w:rPr>
  </w:style>
  <w:style w:type="paragraph" w:styleId="Prrafodelista">
    <w:name w:val="List Paragraph"/>
    <w:basedOn w:val="Normal"/>
    <w:uiPriority w:val="34"/>
    <w:semiHidden/>
    <w:qFormat/>
    <w:rsid w:val="0011199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72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eg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Relationship Type="http://schemas.openxmlformats.org/officeDocument/2006/relationships/hyperlink" Target="https://wa.me/524921924116" TargetMode="External" Id="R9f2c1c3674854548" /><Relationship Type="http://schemas.openxmlformats.org/officeDocument/2006/relationships/hyperlink" Target="https://hector34152.github.io/" TargetMode="External" Id="R8f8c81269a454ab1" /><Relationship Type="http://schemas.openxmlformats.org/officeDocument/2006/relationships/hyperlink" Target="mailto:hectorflorespicazo@gmail.com" TargetMode="External" Id="R0b7cf4fa33544385" /><Relationship Type="http://schemas.openxmlformats.org/officeDocument/2006/relationships/footer" Target="footer.xml" Id="R910415ce40e744e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uf\AppData\Local\Microsoft\Office\16.0\DTS\es-MX%7b63F34BA3-1A5E-4F08-A04A-8E86127FC1B1%7d\%7b1276F904-210A-41A1-A16E-03519B127C1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B5F54667A14DF5988AD9630B0B7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F79B4-1FE6-450E-9D25-AD55D4CDD971}"/>
      </w:docPartPr>
      <w:docPartBody>
        <w:p w:rsidR="00C01734" w:rsidRDefault="00000000">
          <w:pPr>
            <w:pStyle w:val="EFB5F54667A14DF5988AD9630B0B7359"/>
          </w:pPr>
          <w:r w:rsidRPr="00D5459D">
            <w:rPr>
              <w:lang w:bidi="es-MX"/>
            </w:rPr>
            <w:t>Perfil</w:t>
          </w:r>
        </w:p>
      </w:docPartBody>
    </w:docPart>
    <w:docPart>
      <w:docPartPr>
        <w:name w:val="C8448979B2714B319980575C568EC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ADE32-9C2D-4E51-9FBA-B7C776721874}"/>
      </w:docPartPr>
      <w:docPartBody>
        <w:p w:rsidR="00C01734" w:rsidRDefault="00000000">
          <w:pPr>
            <w:pStyle w:val="C8448979B2714B319980575C568EC16F"/>
          </w:pPr>
          <w:r w:rsidRPr="00036450">
            <w:rPr>
              <w:lang w:bidi="es-MX"/>
            </w:rPr>
            <w:t>CONTACTO</w:t>
          </w:r>
        </w:p>
      </w:docPartBody>
    </w:docPart>
    <w:docPart>
      <w:docPartPr>
        <w:name w:val="38F1D4146CDF4118A8F7D890B4028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8003-B36A-4122-880E-B2DB7B1A17A1}"/>
      </w:docPartPr>
      <w:docPartBody>
        <w:p w:rsidR="00C01734" w:rsidRDefault="00000000">
          <w:pPr>
            <w:pStyle w:val="38F1D4146CDF4118A8F7D890B4028906"/>
          </w:pPr>
          <w:r w:rsidRPr="004D3011">
            <w:rPr>
              <w:lang w:bidi="es-MX"/>
            </w:rPr>
            <w:t>TELÉFONO:</w:t>
          </w:r>
        </w:p>
      </w:docPartBody>
    </w:docPart>
    <w:docPart>
      <w:docPartPr>
        <w:name w:val="1B6A7DFBEEE34A49A083C596A3FE5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F6FAF-3DC2-4951-9496-64594BA5A092}"/>
      </w:docPartPr>
      <w:docPartBody>
        <w:p w:rsidR="00C01734" w:rsidRDefault="00000000">
          <w:pPr>
            <w:pStyle w:val="1B6A7DFBEEE34A49A083C596A3FE5F27"/>
          </w:pPr>
          <w:r w:rsidRPr="004D3011">
            <w:rPr>
              <w:lang w:bidi="es-MX"/>
            </w:rPr>
            <w:t>SITIO WEB:</w:t>
          </w:r>
        </w:p>
      </w:docPartBody>
    </w:docPart>
    <w:docPart>
      <w:docPartPr>
        <w:name w:val="51E0F55FE814455D869B7F9A29B20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F023-53DF-4526-A24B-D32650314C6D}"/>
      </w:docPartPr>
      <w:docPartBody>
        <w:p w:rsidR="00C01734" w:rsidRDefault="00000000">
          <w:pPr>
            <w:pStyle w:val="51E0F55FE814455D869B7F9A29B20D46"/>
          </w:pPr>
          <w:r w:rsidRPr="004D3011">
            <w:rPr>
              <w:lang w:bidi="es-MX"/>
            </w:rPr>
            <w:t>CORREO:</w:t>
          </w:r>
        </w:p>
      </w:docPartBody>
    </w:docPart>
    <w:docPart>
      <w:docPartPr>
        <w:name w:val="67AF1811189044E3A72DD42059791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E83D2-B6FD-41EE-B21C-0690EE919F5D}"/>
      </w:docPartPr>
      <w:docPartBody>
        <w:p w:rsidR="00C01734" w:rsidRDefault="00000000">
          <w:pPr>
            <w:pStyle w:val="67AF1811189044E3A72DD4205979117F"/>
          </w:pPr>
          <w:r w:rsidRPr="004D3011">
            <w:rPr>
              <w:lang w:bidi="es-MX"/>
            </w:rPr>
            <w:t>AFICIONES</w:t>
          </w:r>
        </w:p>
      </w:docPartBody>
    </w:docPart>
    <w:docPart>
      <w:docPartPr>
        <w:name w:val="3D05568A016A4A9B9B1176F839CE2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DCB70-D296-444B-987D-FBF162F18CDF}"/>
      </w:docPartPr>
      <w:docPartBody>
        <w:p w:rsidR="00C01734" w:rsidRDefault="00000000">
          <w:pPr>
            <w:pStyle w:val="3D05568A016A4A9B9B1176F839CE2FB3"/>
          </w:pPr>
          <w:r w:rsidRPr="00036450">
            <w:rPr>
              <w:lang w:bidi="es-MX"/>
            </w:rPr>
            <w:t>EDUCACIÓN:</w:t>
          </w:r>
        </w:p>
      </w:docPartBody>
    </w:docPart>
    <w:docPart>
      <w:docPartPr>
        <w:name w:val="09E5C2796732447981BF6EAA01E21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E86D-4D62-4CFB-B6D8-D89776C89B7A}"/>
      </w:docPartPr>
      <w:docPartBody>
        <w:p w:rsidR="00C01734" w:rsidRDefault="00000000">
          <w:pPr>
            <w:pStyle w:val="09E5C2796732447981BF6EAA01E21A1C"/>
          </w:pPr>
          <w:r w:rsidRPr="00036450">
            <w:rPr>
              <w:lang w:bidi="es-MX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1A"/>
    <w:rsid w:val="001B386F"/>
    <w:rsid w:val="00306B6C"/>
    <w:rsid w:val="00316773"/>
    <w:rsid w:val="00366E73"/>
    <w:rsid w:val="004907FD"/>
    <w:rsid w:val="0052391A"/>
    <w:rsid w:val="00763E00"/>
    <w:rsid w:val="00BB3FEA"/>
    <w:rsid w:val="00C01734"/>
    <w:rsid w:val="00E52642"/>
    <w:rsid w:val="00F8027C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C0173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B5F54667A14DF5988AD9630B0B7359">
    <w:name w:val="EFB5F54667A14DF5988AD9630B0B7359"/>
  </w:style>
  <w:style w:type="paragraph" w:customStyle="1" w:styleId="2AE7D931391D4F2B9FFCF18B369E7465">
    <w:name w:val="2AE7D931391D4F2B9FFCF18B369E7465"/>
  </w:style>
  <w:style w:type="paragraph" w:customStyle="1" w:styleId="C8448979B2714B319980575C568EC16F">
    <w:name w:val="C8448979B2714B319980575C568EC16F"/>
  </w:style>
  <w:style w:type="paragraph" w:customStyle="1" w:styleId="38F1D4146CDF4118A8F7D890B4028906">
    <w:name w:val="38F1D4146CDF4118A8F7D890B4028906"/>
  </w:style>
  <w:style w:type="paragraph" w:customStyle="1" w:styleId="1B6A7DFBEEE34A49A083C596A3FE5F27">
    <w:name w:val="1B6A7DFBEEE34A49A083C596A3FE5F27"/>
  </w:style>
  <w:style w:type="paragraph" w:customStyle="1" w:styleId="51E0F55FE814455D869B7F9A29B20D46">
    <w:name w:val="51E0F55FE814455D869B7F9A29B20D46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67AF1811189044E3A72DD4205979117F">
    <w:name w:val="67AF1811189044E3A72DD4205979117F"/>
  </w:style>
  <w:style w:type="paragraph" w:customStyle="1" w:styleId="D527DFB1C19B4FA48081CE3AB5EFC701">
    <w:name w:val="D527DFB1C19B4FA48081CE3AB5EFC701"/>
    <w:rsid w:val="00BB3FEA"/>
  </w:style>
  <w:style w:type="paragraph" w:customStyle="1" w:styleId="58A0F07F9EB1448D87E101BC761828B4">
    <w:name w:val="58A0F07F9EB1448D87E101BC761828B4"/>
    <w:rsid w:val="00BB3FEA"/>
  </w:style>
  <w:style w:type="paragraph" w:customStyle="1" w:styleId="2D79A1330ACA418A8C880AB1A881A62D">
    <w:name w:val="2D79A1330ACA418A8C880AB1A881A62D"/>
  </w:style>
  <w:style w:type="paragraph" w:customStyle="1" w:styleId="3D05568A016A4A9B9B1176F839CE2FB3">
    <w:name w:val="3D05568A016A4A9B9B1176F839CE2FB3"/>
  </w:style>
  <w:style w:type="paragraph" w:customStyle="1" w:styleId="B8F18B5C5C8F4A70A6EF82E07E1D7887">
    <w:name w:val="B8F18B5C5C8F4A70A6EF82E07E1D7887"/>
    <w:rsid w:val="00BB3FEA"/>
  </w:style>
  <w:style w:type="paragraph" w:customStyle="1" w:styleId="09E5C2796732447981BF6EAA01E21A1C">
    <w:name w:val="09E5C2796732447981BF6EAA01E21A1C"/>
  </w:style>
  <w:style w:type="paragraph" w:customStyle="1" w:styleId="B986BDAA546E483BB258A364C60B0CAF">
    <w:name w:val="B986BDAA546E483BB258A364C60B0CAF"/>
  </w:style>
  <w:style w:type="character" w:customStyle="1" w:styleId="Ttulo2Car">
    <w:name w:val="Título 2 Car"/>
    <w:basedOn w:val="Fuentedeprrafopredeter"/>
    <w:link w:val="Ttulo2"/>
    <w:uiPriority w:val="9"/>
    <w:rsid w:val="00C01734"/>
    <w:rPr>
      <w:rFonts w:asciiTheme="majorHAnsi" w:eastAsiaTheme="majorEastAsia" w:hAnsiTheme="majorHAnsi" w:cstheme="majorBidi"/>
      <w:b/>
      <w:bCs/>
      <w:caps/>
      <w:kern w:val="0"/>
      <w:szCs w:val="26"/>
      <w:lang w:val="es-ES" w:eastAsia="ja-JP"/>
      <w14:ligatures w14:val="none"/>
    </w:rPr>
  </w:style>
  <w:style w:type="paragraph" w:customStyle="1" w:styleId="D8E2C03B5D4B4085A121E63E863C3D2D">
    <w:name w:val="D8E2C03B5D4B4085A121E63E863C3D2D"/>
    <w:rsid w:val="00BB3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D96B78-BA69-4509-81C1-94D83245D6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{1276F904-210A-41A1-A16E-03519B127C16}tf00546271_win32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Hector Flores Picazo</lastModifiedBy>
  <revision>3</revision>
  <dcterms:created xsi:type="dcterms:W3CDTF">2024-04-29T19:45:00.0000000Z</dcterms:created>
  <dcterms:modified xsi:type="dcterms:W3CDTF">2024-05-18T18:00:52.1766847Z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